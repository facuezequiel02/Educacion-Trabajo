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488E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FF54960" wp14:editId="67DBAEBD">
                <wp:simplePos x="0" y="0"/>
                <wp:positionH relativeFrom="page">
                  <wp:align>left</wp:align>
                </wp:positionH>
                <wp:positionV relativeFrom="paragraph">
                  <wp:posOffset>-1273175</wp:posOffset>
                </wp:positionV>
                <wp:extent cx="3372485" cy="11765915"/>
                <wp:effectExtent l="0" t="0" r="0" b="6985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2485" cy="11765915"/>
                          <a:chOff x="-1" y="0"/>
                          <a:chExt cx="3272590" cy="10062953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-1" y="17253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078966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33927" id="Grupo 8" o:spid="_x0000_s1026" alt="elementos decorativos&#10;" style="position:absolute;margin-left:0;margin-top:-100.25pt;width:265.55pt;height:926.45pt;z-index:-251657216;mso-position-horizontal:left;mso-position-horizontal-relative:page" coordorigin="" coordsize="32725,10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">
                <v:rect id="Rectángulo 604" o:spid="_x0000_s1027" style="position:absolute;top:172;width:32638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0789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1920480;213430,1981077;1047746,1715380;1105954,1603507;1966140,1342471;1966140,1342471;2787521,1146694;3272589,503427;3272589,0;0,0;0,1920480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44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29"/>
        <w:gridCol w:w="2855"/>
        <w:gridCol w:w="1033"/>
        <w:gridCol w:w="5934"/>
      </w:tblGrid>
      <w:tr w:rsidR="00647A4B" w:rsidRPr="00483416" w14:paraId="4F5A9956" w14:textId="77777777" w:rsidTr="00D72847">
        <w:trPr>
          <w:trHeight w:val="1294"/>
          <w:jc w:val="center"/>
        </w:trPr>
        <w:tc>
          <w:tcPr>
            <w:tcW w:w="3684" w:type="dxa"/>
            <w:gridSpan w:val="2"/>
            <w:vAlign w:val="center"/>
          </w:tcPr>
          <w:p w14:paraId="00A442C3" w14:textId="244A8399" w:rsidR="00647A4B" w:rsidRPr="00483416" w:rsidRDefault="00647A4B" w:rsidP="006B7427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3" w:type="dxa"/>
            <w:vMerge w:val="restart"/>
          </w:tcPr>
          <w:p w14:paraId="38A1D7C8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 w:val="restart"/>
          </w:tcPr>
          <w:p w14:paraId="54409782" w14:textId="178EF4A5" w:rsidR="00647A4B" w:rsidRPr="00483416" w:rsidRDefault="00176AC8" w:rsidP="002C1BE9">
            <w:pPr>
              <w:pStyle w:val="Ttulo"/>
            </w:pPr>
            <w:r>
              <w:t>FAcundo, Ezequiel</w:t>
            </w:r>
            <w:r w:rsidR="00647A4B" w:rsidRPr="00483416">
              <w:rPr>
                <w:lang w:bidi="es-ES"/>
              </w:rPr>
              <w:t xml:space="preserve"> </w:t>
            </w:r>
            <w:r>
              <w:t>manrique</w:t>
            </w:r>
          </w:p>
          <w:p w14:paraId="4D01402D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Educación</w:t>
            </w:r>
          </w:p>
          <w:p w14:paraId="4407D20B" w14:textId="109B818A" w:rsidR="00647A4B" w:rsidRPr="00483416" w:rsidRDefault="00AD4148" w:rsidP="00F51250">
            <w:pPr>
              <w:pStyle w:val="Ttulo2"/>
            </w:pPr>
            <w:r>
              <w:t>Escuela de Educación Secundaria N° 177. Prof. Mercedes Moreno</w:t>
            </w:r>
            <w:r w:rsidR="00647A4B" w:rsidRPr="00483416">
              <w:rPr>
                <w:lang w:bidi="es-ES"/>
              </w:rPr>
              <w:t xml:space="preserve">, </w:t>
            </w:r>
            <w:r>
              <w:t>Corzuela Chaco</w:t>
            </w:r>
          </w:p>
          <w:p w14:paraId="7B11C5B6" w14:textId="5F4FA8B6" w:rsidR="00647A4B" w:rsidRDefault="002C1BE9" w:rsidP="00F51250">
            <w:pPr>
              <w:pStyle w:val="Listaconvietas"/>
            </w:pPr>
            <w:r>
              <w:t xml:space="preserve">Graduado en Educación Polimodal Modal. Humanidades y Ciencias Sociales </w:t>
            </w:r>
          </w:p>
          <w:p w14:paraId="06167BB8" w14:textId="5C4B9D41" w:rsidR="007871C4" w:rsidRDefault="002C1BE9" w:rsidP="007871C4">
            <w:pPr>
              <w:pStyle w:val="Listaconvietas"/>
            </w:pPr>
            <w:r>
              <w:t>Promedio General 8. 45 (8 con 45)</w:t>
            </w:r>
          </w:p>
          <w:p w14:paraId="5BDC9B35" w14:textId="44C4F709" w:rsidR="007871C4" w:rsidRPr="00483416" w:rsidRDefault="007871C4" w:rsidP="007871C4">
            <w:pPr>
              <w:pStyle w:val="Listaconvietas"/>
            </w:pPr>
            <w:r>
              <w:t>Tecnicatura Superior en Desarrollo Web y Aplicaciones Digitales del Instituto Superior Politécnico Córdoba.</w:t>
            </w:r>
            <w:r>
              <w:t xml:space="preserve"> (Actualmente)</w:t>
            </w:r>
          </w:p>
          <w:p w14:paraId="21337D4C" w14:textId="1933A124" w:rsidR="00647A4B" w:rsidRPr="00483416" w:rsidRDefault="00647A4B" w:rsidP="002C1BE9"/>
        </w:tc>
      </w:tr>
      <w:tr w:rsidR="00F51250" w:rsidRPr="00483416" w14:paraId="2A3B3E03" w14:textId="77777777" w:rsidTr="00D72847">
        <w:trPr>
          <w:trHeight w:val="960"/>
          <w:jc w:val="center"/>
        </w:trPr>
        <w:tc>
          <w:tcPr>
            <w:tcW w:w="3684" w:type="dxa"/>
            <w:gridSpan w:val="2"/>
            <w:tcMar>
              <w:left w:w="0" w:type="dxa"/>
              <w:right w:w="0" w:type="dxa"/>
            </w:tcMar>
          </w:tcPr>
          <w:p w14:paraId="61B95214" w14:textId="722F7D85" w:rsidR="006B7427" w:rsidRPr="00483416" w:rsidRDefault="006B7427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3" w:type="dxa"/>
            <w:vMerge/>
            <w:tcBorders>
              <w:bottom w:val="nil"/>
            </w:tcBorders>
          </w:tcPr>
          <w:p w14:paraId="1D8EC14E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/>
            <w:tcBorders>
              <w:bottom w:val="nil"/>
            </w:tcBorders>
          </w:tcPr>
          <w:p w14:paraId="089A805E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31FEE101" w14:textId="77777777" w:rsidTr="00D72847">
        <w:trPr>
          <w:trHeight w:val="707"/>
          <w:jc w:val="center"/>
        </w:trPr>
        <w:tc>
          <w:tcPr>
            <w:tcW w:w="829" w:type="dxa"/>
            <w:vAlign w:val="center"/>
          </w:tcPr>
          <w:p w14:paraId="3DC6C4D8" w14:textId="77777777" w:rsidR="00071E84" w:rsidRPr="00483416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6B765547" wp14:editId="35B27B8E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  <w:vAlign w:val="center"/>
          </w:tcPr>
          <w:p w14:paraId="0D7A5E73" w14:textId="74866196" w:rsidR="00071E84" w:rsidRPr="00483416" w:rsidRDefault="00176AC8" w:rsidP="00071E84">
            <w:pPr>
              <w:pStyle w:val="Informacin"/>
            </w:pPr>
            <w:r>
              <w:t>Venezuela N° 365</w:t>
            </w:r>
          </w:p>
          <w:p w14:paraId="4082BFA9" w14:textId="77777777" w:rsidR="00071E84" w:rsidRDefault="00176AC8" w:rsidP="00071E84">
            <w:pPr>
              <w:pStyle w:val="Informacin"/>
            </w:pPr>
            <w:r>
              <w:t>Corzuela, Chaco</w:t>
            </w:r>
          </w:p>
          <w:p w14:paraId="2A861C4C" w14:textId="10CC1775" w:rsidR="00176AC8" w:rsidRPr="00483416" w:rsidRDefault="00176AC8" w:rsidP="00071E84">
            <w:pPr>
              <w:pStyle w:val="Informacin"/>
            </w:pPr>
            <w:r>
              <w:t>CP: 3718</w:t>
            </w:r>
          </w:p>
        </w:tc>
        <w:tc>
          <w:tcPr>
            <w:tcW w:w="1033" w:type="dxa"/>
            <w:vMerge/>
          </w:tcPr>
          <w:p w14:paraId="75F86420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/>
          </w:tcPr>
          <w:p w14:paraId="55261BA1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576150E1" w14:textId="77777777" w:rsidTr="00D72847">
        <w:trPr>
          <w:trHeight w:val="238"/>
          <w:jc w:val="center"/>
        </w:trPr>
        <w:tc>
          <w:tcPr>
            <w:tcW w:w="3684" w:type="dxa"/>
            <w:gridSpan w:val="2"/>
            <w:vAlign w:val="center"/>
          </w:tcPr>
          <w:p w14:paraId="1A0AC453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33" w:type="dxa"/>
            <w:vMerge/>
          </w:tcPr>
          <w:p w14:paraId="2A1A5947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/>
          </w:tcPr>
          <w:p w14:paraId="4FDFCA50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7BFCE8EB" w14:textId="77777777" w:rsidTr="00D72847">
        <w:trPr>
          <w:trHeight w:val="813"/>
          <w:jc w:val="center"/>
        </w:trPr>
        <w:tc>
          <w:tcPr>
            <w:tcW w:w="829" w:type="dxa"/>
            <w:vAlign w:val="center"/>
          </w:tcPr>
          <w:p w14:paraId="4B689E35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1B3ACCAE" wp14:editId="39CAFDBD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  <w:vAlign w:val="center"/>
          </w:tcPr>
          <w:p w14:paraId="078A2243" w14:textId="0527ABEA" w:rsidR="00071E84" w:rsidRPr="00483416" w:rsidRDefault="00176AC8" w:rsidP="00222466">
            <w:pPr>
              <w:pStyle w:val="Informacin"/>
            </w:pPr>
            <w:r>
              <w:t>3731 634798</w:t>
            </w:r>
          </w:p>
        </w:tc>
        <w:tc>
          <w:tcPr>
            <w:tcW w:w="1033" w:type="dxa"/>
            <w:vMerge/>
          </w:tcPr>
          <w:p w14:paraId="595110FF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/>
          </w:tcPr>
          <w:p w14:paraId="1605EA5F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193477D" w14:textId="77777777" w:rsidTr="00D72847">
        <w:trPr>
          <w:trHeight w:val="238"/>
          <w:jc w:val="center"/>
        </w:trPr>
        <w:tc>
          <w:tcPr>
            <w:tcW w:w="3684" w:type="dxa"/>
            <w:gridSpan w:val="2"/>
            <w:vAlign w:val="center"/>
          </w:tcPr>
          <w:p w14:paraId="3080783B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33" w:type="dxa"/>
            <w:vMerge/>
          </w:tcPr>
          <w:p w14:paraId="4B9148D3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/>
          </w:tcPr>
          <w:p w14:paraId="1FA394E1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7919BC9B" w14:textId="77777777" w:rsidTr="00D72847">
        <w:trPr>
          <w:trHeight w:val="824"/>
          <w:jc w:val="center"/>
        </w:trPr>
        <w:tc>
          <w:tcPr>
            <w:tcW w:w="829" w:type="dxa"/>
            <w:vAlign w:val="center"/>
          </w:tcPr>
          <w:p w14:paraId="6A2A78C0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3B74FCEC" wp14:editId="1217CB98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  <w:vAlign w:val="center"/>
          </w:tcPr>
          <w:p w14:paraId="7A673EA1" w14:textId="3F831F09" w:rsidR="00071E84" w:rsidRPr="00483416" w:rsidRDefault="006B7427" w:rsidP="00222466">
            <w:pPr>
              <w:pStyle w:val="Informacin"/>
            </w:pPr>
            <w:r w:rsidRPr="006B7427">
              <w:t>facuemanrique20@gmail.com</w:t>
            </w:r>
          </w:p>
        </w:tc>
        <w:tc>
          <w:tcPr>
            <w:tcW w:w="1033" w:type="dxa"/>
            <w:vMerge/>
          </w:tcPr>
          <w:p w14:paraId="65DAA15E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/>
          </w:tcPr>
          <w:p w14:paraId="0F6D8F28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371A1E54" w14:textId="77777777" w:rsidTr="00D72847">
        <w:trPr>
          <w:trHeight w:val="74"/>
          <w:jc w:val="center"/>
        </w:trPr>
        <w:tc>
          <w:tcPr>
            <w:tcW w:w="3684" w:type="dxa"/>
            <w:gridSpan w:val="2"/>
            <w:vAlign w:val="center"/>
          </w:tcPr>
          <w:p w14:paraId="6B6586A9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33" w:type="dxa"/>
            <w:vMerge/>
          </w:tcPr>
          <w:p w14:paraId="30EBE114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/>
          </w:tcPr>
          <w:p w14:paraId="64269474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3BD745F3" w14:textId="77777777" w:rsidTr="00D72847">
        <w:trPr>
          <w:trHeight w:val="824"/>
          <w:jc w:val="center"/>
        </w:trPr>
        <w:tc>
          <w:tcPr>
            <w:tcW w:w="829" w:type="dxa"/>
            <w:vAlign w:val="center"/>
          </w:tcPr>
          <w:p w14:paraId="000A3D7C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35EA423D" wp14:editId="76FBE497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994223924"/>
            <w:placeholder>
              <w:docPart w:val="A5E1754C428B462288B71007D485C66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54" w:type="dxa"/>
                <w:vAlign w:val="center"/>
              </w:tcPr>
              <w:p w14:paraId="23E55DAB" w14:textId="77777777" w:rsidR="00071E84" w:rsidRPr="00483416" w:rsidRDefault="00071E84" w:rsidP="00222466">
                <w:pPr>
                  <w:pStyle w:val="Informacin"/>
                </w:pPr>
                <w:r w:rsidRPr="00483416">
                  <w:rPr>
                    <w:rStyle w:val="Textodelmarcadordeposicin"/>
                    <w:color w:val="FFFFFF" w:themeColor="background1"/>
                    <w:lang w:bidi="es-ES"/>
                  </w:rPr>
                  <w:t>Su sitio web:</w:t>
                </w:r>
              </w:p>
            </w:tc>
          </w:sdtContent>
        </w:sdt>
        <w:tc>
          <w:tcPr>
            <w:tcW w:w="1033" w:type="dxa"/>
            <w:vMerge/>
          </w:tcPr>
          <w:p w14:paraId="314735A0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5934" w:type="dxa"/>
            <w:vMerge/>
          </w:tcPr>
          <w:p w14:paraId="13E10DB3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134CF563" w14:textId="77777777" w:rsidTr="00D72847">
        <w:trPr>
          <w:trHeight w:val="3190"/>
          <w:jc w:val="center"/>
        </w:trPr>
        <w:tc>
          <w:tcPr>
            <w:tcW w:w="3684" w:type="dxa"/>
            <w:gridSpan w:val="2"/>
          </w:tcPr>
          <w:p w14:paraId="4CA33E6A" w14:textId="77777777" w:rsidR="00647A4B" w:rsidRPr="00483416" w:rsidRDefault="007443A0" w:rsidP="007443A0">
            <w:pPr>
              <w:pStyle w:val="Ttulo3"/>
            </w:pPr>
            <w:r w:rsidRPr="00483416">
              <w:rPr>
                <w:lang w:bidi="es-ES"/>
              </w:rPr>
              <w:t>Objetivo</w:t>
            </w:r>
          </w:p>
          <w:p w14:paraId="41BD1E32" w14:textId="77777777" w:rsidR="007443A0" w:rsidRDefault="00D72847" w:rsidP="007443A0">
            <w:pPr>
              <w:pStyle w:val="Informacin"/>
            </w:pPr>
            <w:r w:rsidRPr="00D72847">
              <w:t>Dar continuidad a lo aprendido en mis prácticas profesionales dentro de una empresa que me permita continuar mi formación profesional dentro de su equipo</w:t>
            </w:r>
            <w:r w:rsidRPr="00D72847">
              <w:br/>
            </w:r>
          </w:p>
          <w:p w14:paraId="20403CF8" w14:textId="77777777" w:rsidR="00D72847" w:rsidRDefault="00D72847" w:rsidP="00D72847">
            <w:pPr>
              <w:pStyle w:val="Informacin"/>
            </w:pPr>
            <w:r>
              <w:t>Ingresar a un equipo de trabajo en donde haya lugar para el compromiso, el aprendizaje y la curiosidad, y en donde mi recorrido académico resulte conveniente</w:t>
            </w:r>
          </w:p>
          <w:p w14:paraId="2AEFB56A" w14:textId="77777777" w:rsidR="00D72847" w:rsidRDefault="00D72847" w:rsidP="00D72847">
            <w:pPr>
              <w:pStyle w:val="Informacin"/>
            </w:pPr>
          </w:p>
          <w:p w14:paraId="2D9E38C2" w14:textId="1BE49332" w:rsidR="00D72847" w:rsidRPr="00483416" w:rsidRDefault="00D72847" w:rsidP="00D72847">
            <w:pPr>
              <w:pStyle w:val="Informacin"/>
            </w:pPr>
          </w:p>
        </w:tc>
        <w:tc>
          <w:tcPr>
            <w:tcW w:w="1033" w:type="dxa"/>
          </w:tcPr>
          <w:p w14:paraId="29F4328F" w14:textId="77777777" w:rsidR="00647A4B" w:rsidRPr="00483416" w:rsidRDefault="00647A4B" w:rsidP="00222466"/>
        </w:tc>
        <w:tc>
          <w:tcPr>
            <w:tcW w:w="5934" w:type="dxa"/>
            <w:vMerge/>
          </w:tcPr>
          <w:p w14:paraId="184467C0" w14:textId="77777777" w:rsidR="00647A4B" w:rsidRPr="00483416" w:rsidRDefault="00647A4B" w:rsidP="00222466"/>
        </w:tc>
      </w:tr>
    </w:tbl>
    <w:p w14:paraId="0A6E9921" w14:textId="77777777" w:rsidR="007F5B63" w:rsidRPr="00483416" w:rsidRDefault="007F5B63" w:rsidP="00CE1E3D">
      <w:pPr>
        <w:pStyle w:val="Textoindependiente"/>
      </w:pP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72C70" w14:textId="77777777" w:rsidR="00176AC8" w:rsidRDefault="00176AC8" w:rsidP="00590471">
      <w:r>
        <w:separator/>
      </w:r>
    </w:p>
  </w:endnote>
  <w:endnote w:type="continuationSeparator" w:id="0">
    <w:p w14:paraId="35ADD53B" w14:textId="77777777" w:rsidR="00176AC8" w:rsidRDefault="00176AC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6B2B" w14:textId="77777777" w:rsidR="00176AC8" w:rsidRDefault="00176AC8" w:rsidP="00590471">
      <w:r>
        <w:separator/>
      </w:r>
    </w:p>
  </w:footnote>
  <w:footnote w:type="continuationSeparator" w:id="0">
    <w:p w14:paraId="14A6CEF5" w14:textId="77777777" w:rsidR="00176AC8" w:rsidRDefault="00176AC8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371783">
    <w:abstractNumId w:val="5"/>
  </w:num>
  <w:num w:numId="2" w16cid:durableId="11078326">
    <w:abstractNumId w:val="6"/>
  </w:num>
  <w:num w:numId="3" w16cid:durableId="1359234783">
    <w:abstractNumId w:val="4"/>
  </w:num>
  <w:num w:numId="4" w16cid:durableId="1623918010">
    <w:abstractNumId w:val="4"/>
    <w:lvlOverride w:ilvl="0">
      <w:startOverride w:val="1"/>
    </w:lvlOverride>
  </w:num>
  <w:num w:numId="5" w16cid:durableId="1206020402">
    <w:abstractNumId w:val="7"/>
  </w:num>
  <w:num w:numId="6" w16cid:durableId="2102607773">
    <w:abstractNumId w:val="3"/>
  </w:num>
  <w:num w:numId="7" w16cid:durableId="470290808">
    <w:abstractNumId w:val="2"/>
  </w:num>
  <w:num w:numId="8" w16cid:durableId="1900095615">
    <w:abstractNumId w:val="1"/>
  </w:num>
  <w:num w:numId="9" w16cid:durableId="69253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C8"/>
    <w:rsid w:val="00060042"/>
    <w:rsid w:val="00071E84"/>
    <w:rsid w:val="000B37CD"/>
    <w:rsid w:val="000F7D04"/>
    <w:rsid w:val="00136803"/>
    <w:rsid w:val="00142F43"/>
    <w:rsid w:val="00150ABD"/>
    <w:rsid w:val="00165697"/>
    <w:rsid w:val="00176AC8"/>
    <w:rsid w:val="001F5586"/>
    <w:rsid w:val="00222466"/>
    <w:rsid w:val="002C1BE9"/>
    <w:rsid w:val="002D54EA"/>
    <w:rsid w:val="002E5E62"/>
    <w:rsid w:val="003911FB"/>
    <w:rsid w:val="00472C27"/>
    <w:rsid w:val="0047764F"/>
    <w:rsid w:val="004779CF"/>
    <w:rsid w:val="00483416"/>
    <w:rsid w:val="004B4268"/>
    <w:rsid w:val="00507E82"/>
    <w:rsid w:val="00555003"/>
    <w:rsid w:val="005801E5"/>
    <w:rsid w:val="00587DBA"/>
    <w:rsid w:val="00590471"/>
    <w:rsid w:val="005D01FA"/>
    <w:rsid w:val="00647A4B"/>
    <w:rsid w:val="00667952"/>
    <w:rsid w:val="006B7427"/>
    <w:rsid w:val="006E7D7D"/>
    <w:rsid w:val="00716927"/>
    <w:rsid w:val="00735D93"/>
    <w:rsid w:val="007443A0"/>
    <w:rsid w:val="007703AC"/>
    <w:rsid w:val="007871C4"/>
    <w:rsid w:val="007F54A0"/>
    <w:rsid w:val="007F5B63"/>
    <w:rsid w:val="00846CB9"/>
    <w:rsid w:val="008472E9"/>
    <w:rsid w:val="008C2CFC"/>
    <w:rsid w:val="008F6E2E"/>
    <w:rsid w:val="009C2E65"/>
    <w:rsid w:val="00A35586"/>
    <w:rsid w:val="00AD4148"/>
    <w:rsid w:val="00AD5898"/>
    <w:rsid w:val="00B11C11"/>
    <w:rsid w:val="00B6466C"/>
    <w:rsid w:val="00BD2DFF"/>
    <w:rsid w:val="00BF4D49"/>
    <w:rsid w:val="00C4452C"/>
    <w:rsid w:val="00CE1E3D"/>
    <w:rsid w:val="00D524B5"/>
    <w:rsid w:val="00D6557B"/>
    <w:rsid w:val="00D72847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7F72A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D72847"/>
    <w:rPr>
      <w:color w:val="0070C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D72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660">
              <w:marLeft w:val="0"/>
              <w:marRight w:val="0"/>
              <w:marTop w:val="45"/>
              <w:marBottom w:val="0"/>
              <w:divBdr>
                <w:top w:val="dotted" w:sz="12" w:space="8" w:color="DDDBDB"/>
                <w:left w:val="dotted" w:sz="12" w:space="8" w:color="DDDBDB"/>
                <w:bottom w:val="dotted" w:sz="12" w:space="8" w:color="DDDBDB"/>
                <w:right w:val="dotted" w:sz="12" w:space="8" w:color="DDDBDB"/>
              </w:divBdr>
              <w:divsChild>
                <w:div w:id="1724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03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42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3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0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4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0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172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9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54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800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110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ietario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E1754C428B462288B71007D485C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78D4A-2066-4FAA-8851-AAA361B6082B}"/>
      </w:docPartPr>
      <w:docPartBody>
        <w:p w:rsidR="00000000" w:rsidRDefault="00E62FE2">
          <w:pPr>
            <w:pStyle w:val="A5E1754C428B462288B71007D485C663"/>
          </w:pPr>
          <w:r w:rsidRPr="00483416">
            <w:rPr>
              <w:rStyle w:val="Textodelmarcadordeposicin"/>
              <w:lang w:bidi="es-ES"/>
            </w:rPr>
            <w:t>Su sitio web: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6665793F844FF993EDFFE9148D517">
    <w:name w:val="6796665793F844FF993EDFFE9148D517"/>
  </w:style>
  <w:style w:type="paragraph" w:customStyle="1" w:styleId="E0F7BF64329A45C38E3F80670098208F">
    <w:name w:val="E0F7BF64329A45C38E3F80670098208F"/>
  </w:style>
  <w:style w:type="paragraph" w:customStyle="1" w:styleId="958CDFE6F5314B4E895CCE6283551CCF">
    <w:name w:val="958CDFE6F5314B4E895CCE6283551CCF"/>
  </w:style>
  <w:style w:type="paragraph" w:customStyle="1" w:styleId="09034F5395AD4A5FA757611226E25873">
    <w:name w:val="09034F5395AD4A5FA757611226E25873"/>
  </w:style>
  <w:style w:type="paragraph" w:customStyle="1" w:styleId="E7F4FE4C57334A83A9350BB2C99FF8A5">
    <w:name w:val="E7F4FE4C57334A83A9350BB2C99FF8A5"/>
  </w:style>
  <w:style w:type="paragraph" w:customStyle="1" w:styleId="17487D082A484F218BEEB8DC54C5E547">
    <w:name w:val="17487D082A484F218BEEB8DC54C5E547"/>
  </w:style>
  <w:style w:type="paragraph" w:customStyle="1" w:styleId="660D0823E7B149609FCCFCFF37FB5663">
    <w:name w:val="660D0823E7B149609FCCFCFF37FB5663"/>
  </w:style>
  <w:style w:type="paragraph" w:customStyle="1" w:styleId="0382F8A7421745DFB24E66A23C1B8205">
    <w:name w:val="0382F8A7421745DFB24E66A23C1B8205"/>
  </w:style>
  <w:style w:type="paragraph" w:customStyle="1" w:styleId="A75E73CA31AC4E7186B4F137739D5F8E">
    <w:name w:val="A75E73CA31AC4E7186B4F137739D5F8E"/>
  </w:style>
  <w:style w:type="paragraph" w:customStyle="1" w:styleId="35A867BCC97A4C3A87D76277175FF8DD">
    <w:name w:val="35A867BCC97A4C3A87D76277175FF8DD"/>
  </w:style>
  <w:style w:type="paragraph" w:customStyle="1" w:styleId="D0C0C2AD78FA4C75AE487654DD88C3E4">
    <w:name w:val="D0C0C2AD78FA4C75AE487654DD88C3E4"/>
  </w:style>
  <w:style w:type="paragraph" w:customStyle="1" w:styleId="351EA011BA3347CCA2FD55F90A33E244">
    <w:name w:val="351EA011BA3347CCA2FD55F90A33E244"/>
  </w:style>
  <w:style w:type="paragraph" w:customStyle="1" w:styleId="703F6779E43047B789753C9FB63FA3D1">
    <w:name w:val="703F6779E43047B789753C9FB63FA3D1"/>
  </w:style>
  <w:style w:type="paragraph" w:customStyle="1" w:styleId="7D6C6DF9F3E94798916120952CB02DA5">
    <w:name w:val="7D6C6DF9F3E94798916120952CB02DA5"/>
  </w:style>
  <w:style w:type="paragraph" w:customStyle="1" w:styleId="BE08F6CABDAA49789EEAD7C6BB872174">
    <w:name w:val="BE08F6CABDAA49789EEAD7C6BB872174"/>
  </w:style>
  <w:style w:type="paragraph" w:customStyle="1" w:styleId="033434E57F9F41799E989B5174EB6EA7">
    <w:name w:val="033434E57F9F41799E989B5174EB6EA7"/>
  </w:style>
  <w:style w:type="paragraph" w:customStyle="1" w:styleId="B5B81282F83E4060B6EB3C4D60749B8D">
    <w:name w:val="B5B81282F83E4060B6EB3C4D60749B8D"/>
  </w:style>
  <w:style w:type="paragraph" w:customStyle="1" w:styleId="E6BAD3C018F54448A7AAC3579AD97DFA">
    <w:name w:val="E6BAD3C018F54448A7AAC3579AD97DF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szCs w:val="20"/>
      <w:lang w:val="es-ES" w:eastAsia="en-US"/>
    </w:rPr>
  </w:style>
  <w:style w:type="paragraph" w:customStyle="1" w:styleId="B5EF9074ED6F40F0BDFC7AD668052814">
    <w:name w:val="B5EF9074ED6F40F0BDFC7AD668052814"/>
  </w:style>
  <w:style w:type="paragraph" w:customStyle="1" w:styleId="C3DD44F9F8F14275AF8CBE739F1D92F3">
    <w:name w:val="C3DD44F9F8F14275AF8CBE739F1D92F3"/>
  </w:style>
  <w:style w:type="paragraph" w:customStyle="1" w:styleId="5837BB0926CD4F1897B90EB9BB13C30F">
    <w:name w:val="5837BB0926CD4F1897B90EB9BB13C30F"/>
  </w:style>
  <w:style w:type="paragraph" w:customStyle="1" w:styleId="7F198C4290364A7787D1BF63088367D9">
    <w:name w:val="7F198C4290364A7787D1BF63088367D9"/>
  </w:style>
  <w:style w:type="paragraph" w:customStyle="1" w:styleId="D3E3DB12A9AD46A882F54DA06A90AE38">
    <w:name w:val="D3E3DB12A9AD46A882F54DA06A90AE38"/>
  </w:style>
  <w:style w:type="paragraph" w:customStyle="1" w:styleId="D11790A1A0C041DDB28DB2C7CBF16927">
    <w:name w:val="D11790A1A0C041DDB28DB2C7CBF16927"/>
  </w:style>
  <w:style w:type="paragraph" w:customStyle="1" w:styleId="2A477B0984034E5CB7CD8F22EC407247">
    <w:name w:val="2A477B0984034E5CB7CD8F22EC407247"/>
  </w:style>
  <w:style w:type="paragraph" w:customStyle="1" w:styleId="E64BA95B9228487EB9948EC1B4EA25C8">
    <w:name w:val="E64BA95B9228487EB9948EC1B4EA25C8"/>
  </w:style>
  <w:style w:type="paragraph" w:customStyle="1" w:styleId="2BA3D59468B5412CB5A355E64D3C0F7B">
    <w:name w:val="2BA3D59468B5412CB5A355E64D3C0F7B"/>
  </w:style>
  <w:style w:type="paragraph" w:customStyle="1" w:styleId="9A336727523D45DC8AE9EF73C59787D9">
    <w:name w:val="9A336727523D45DC8AE9EF73C59787D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5E1754C428B462288B71007D485C663">
    <w:name w:val="A5E1754C428B462288B71007D485C663"/>
  </w:style>
  <w:style w:type="paragraph" w:customStyle="1" w:styleId="E19BC8351E8243A7AB65D1F43B04BA29">
    <w:name w:val="E19BC8351E8243A7AB65D1F43B04B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2022-07-07T21:05:00Z</dcterms:created>
  <dcterms:modified xsi:type="dcterms:W3CDTF">2022-07-07T21:05:00Z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